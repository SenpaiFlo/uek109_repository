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F201" w14:textId="1D0D355C" w:rsidR="004D2F2B" w:rsidRPr="005D4FCB" w:rsidRDefault="005D4FCB" w:rsidP="004D2F2B">
      <w:pPr>
        <w:pStyle w:val="IntenseQuote"/>
        <w:rPr>
          <w:lang w:val="fr-CH"/>
        </w:rPr>
      </w:pPr>
      <w:r w:rsidRPr="005D4FCB">
        <w:rPr>
          <w:lang w:val="fr-CH"/>
        </w:rPr>
        <w:t>MD 109 – Public Cloud Se</w:t>
      </w:r>
      <w:r>
        <w:rPr>
          <w:lang w:val="fr-CH"/>
        </w:rPr>
        <w:t>rvices</w:t>
      </w:r>
    </w:p>
    <w:p w14:paraId="615AEEFF" w14:textId="77777777" w:rsidR="004D2F2B" w:rsidRPr="005D4FCB" w:rsidRDefault="004D2F2B">
      <w:pPr>
        <w:rPr>
          <w:lang w:val="fr-CH"/>
        </w:rPr>
      </w:pPr>
      <w:r w:rsidRPr="005D4FCB">
        <w:rPr>
          <w:lang w:val="fr-CH"/>
        </w:rPr>
        <w:br w:type="page"/>
      </w:r>
    </w:p>
    <w:p w14:paraId="788F9648" w14:textId="77777777" w:rsidR="004D2F2B" w:rsidRPr="005D4FCB" w:rsidRDefault="004D2F2B">
      <w:pPr>
        <w:rPr>
          <w:lang w:val="fr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867485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54CB5" w14:textId="77777777" w:rsidR="004D2F2B" w:rsidRPr="005D4FCB" w:rsidRDefault="004D2F2B">
          <w:pPr>
            <w:pStyle w:val="TOCHeading"/>
            <w:rPr>
              <w:lang w:val="fr-CH"/>
            </w:rPr>
          </w:pPr>
          <w:r w:rsidRPr="005D4FCB">
            <w:rPr>
              <w:lang w:val="fr-CH"/>
            </w:rPr>
            <w:t>Contents</w:t>
          </w:r>
        </w:p>
        <w:p w14:paraId="0FDC7BAC" w14:textId="77777777" w:rsidR="004D2F2B" w:rsidRDefault="004D2F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 w:rsidRPr="004D2F2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0710762" w:history="1">
            <w:r w:rsidRPr="00086FEC">
              <w:rPr>
                <w:rStyle w:val="Hyperlink"/>
                <w:noProof/>
                <w:lang w:val="en-US"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26A4" w14:textId="77777777" w:rsidR="004D2F2B" w:rsidRDefault="00272FA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0710763" w:history="1">
            <w:r w:rsidR="004D2F2B" w:rsidRPr="00086FEC">
              <w:rPr>
                <w:rStyle w:val="Hyperlink"/>
                <w:noProof/>
                <w:lang w:val="en-US"/>
              </w:rPr>
              <w:t>Header 2</w:t>
            </w:r>
            <w:r w:rsidR="004D2F2B">
              <w:rPr>
                <w:noProof/>
                <w:webHidden/>
              </w:rPr>
              <w:tab/>
            </w:r>
            <w:r w:rsidR="004D2F2B">
              <w:rPr>
                <w:noProof/>
                <w:webHidden/>
              </w:rPr>
              <w:fldChar w:fldCharType="begin"/>
            </w:r>
            <w:r w:rsidR="004D2F2B">
              <w:rPr>
                <w:noProof/>
                <w:webHidden/>
              </w:rPr>
              <w:instrText xml:space="preserve"> PAGEREF _Toc120710763 \h </w:instrText>
            </w:r>
            <w:r w:rsidR="004D2F2B">
              <w:rPr>
                <w:noProof/>
                <w:webHidden/>
              </w:rPr>
            </w:r>
            <w:r w:rsidR="004D2F2B">
              <w:rPr>
                <w:noProof/>
                <w:webHidden/>
              </w:rPr>
              <w:fldChar w:fldCharType="separate"/>
            </w:r>
            <w:r w:rsidR="004D2F2B">
              <w:rPr>
                <w:noProof/>
                <w:webHidden/>
              </w:rPr>
              <w:t>3</w:t>
            </w:r>
            <w:r w:rsidR="004D2F2B">
              <w:rPr>
                <w:noProof/>
                <w:webHidden/>
              </w:rPr>
              <w:fldChar w:fldCharType="end"/>
            </w:r>
          </w:hyperlink>
        </w:p>
        <w:p w14:paraId="2DB41B0D" w14:textId="77777777" w:rsidR="004D2F2B" w:rsidRDefault="00272FA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0710764" w:history="1">
            <w:r w:rsidR="004D2F2B" w:rsidRPr="00086FEC">
              <w:rPr>
                <w:rStyle w:val="Hyperlink"/>
                <w:noProof/>
                <w:lang w:val="en-US"/>
              </w:rPr>
              <w:t>Header 3</w:t>
            </w:r>
            <w:r w:rsidR="004D2F2B">
              <w:rPr>
                <w:noProof/>
                <w:webHidden/>
              </w:rPr>
              <w:tab/>
            </w:r>
            <w:r w:rsidR="004D2F2B">
              <w:rPr>
                <w:noProof/>
                <w:webHidden/>
              </w:rPr>
              <w:fldChar w:fldCharType="begin"/>
            </w:r>
            <w:r w:rsidR="004D2F2B">
              <w:rPr>
                <w:noProof/>
                <w:webHidden/>
              </w:rPr>
              <w:instrText xml:space="preserve"> PAGEREF _Toc120710764 \h </w:instrText>
            </w:r>
            <w:r w:rsidR="004D2F2B">
              <w:rPr>
                <w:noProof/>
                <w:webHidden/>
              </w:rPr>
            </w:r>
            <w:r w:rsidR="004D2F2B">
              <w:rPr>
                <w:noProof/>
                <w:webHidden/>
              </w:rPr>
              <w:fldChar w:fldCharType="separate"/>
            </w:r>
            <w:r w:rsidR="004D2F2B">
              <w:rPr>
                <w:noProof/>
                <w:webHidden/>
              </w:rPr>
              <w:t>3</w:t>
            </w:r>
            <w:r w:rsidR="004D2F2B">
              <w:rPr>
                <w:noProof/>
                <w:webHidden/>
              </w:rPr>
              <w:fldChar w:fldCharType="end"/>
            </w:r>
          </w:hyperlink>
        </w:p>
        <w:p w14:paraId="717E8169" w14:textId="77777777" w:rsidR="004D2F2B" w:rsidRPr="004D2F2B" w:rsidRDefault="004D2F2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37821F" w14:textId="77777777" w:rsidR="004D2F2B" w:rsidRPr="004D2F2B" w:rsidRDefault="004D2F2B">
      <w:pPr>
        <w:rPr>
          <w:lang w:val="en-US"/>
        </w:rPr>
      </w:pPr>
      <w:r w:rsidRPr="004D2F2B">
        <w:rPr>
          <w:lang w:val="en-US"/>
        </w:rPr>
        <w:br w:type="page"/>
      </w:r>
    </w:p>
    <w:p w14:paraId="7587A52B" w14:textId="77777777" w:rsidR="004D2F2B" w:rsidRPr="004D2F2B" w:rsidRDefault="004D2F2B">
      <w:pPr>
        <w:rPr>
          <w:lang w:val="en-US"/>
        </w:rPr>
      </w:pPr>
    </w:p>
    <w:p w14:paraId="6FD84E84" w14:textId="237F364C" w:rsidR="002D28C9" w:rsidRDefault="00272FA0" w:rsidP="004D2F2B">
      <w:pPr>
        <w:pStyle w:val="Heading1"/>
        <w:rPr>
          <w:lang w:val="en-US"/>
        </w:rPr>
      </w:pPr>
      <w:r>
        <w:rPr>
          <w:lang w:val="en-US"/>
        </w:rPr>
        <w:t>Einleitung</w:t>
      </w:r>
    </w:p>
    <w:p w14:paraId="0BE3BCE9" w14:textId="77777777" w:rsidR="00D05A3D" w:rsidRDefault="00D05A3D" w:rsidP="00D05A3D">
      <w:pPr>
        <w:pStyle w:val="StyleNoBreaks"/>
      </w:pPr>
      <w:bookmarkStart w:id="0" w:name="_Toc120710763"/>
    </w:p>
    <w:p w14:paraId="6EB7E2F9" w14:textId="332ACC13" w:rsidR="004D2F2B" w:rsidRDefault="004D2F2B" w:rsidP="004D2F2B">
      <w:pPr>
        <w:pStyle w:val="Heading2"/>
        <w:rPr>
          <w:lang w:val="en-US"/>
        </w:rPr>
      </w:pPr>
      <w:r>
        <w:rPr>
          <w:lang w:val="en-US"/>
        </w:rPr>
        <w:t>Header 2</w:t>
      </w:r>
      <w:bookmarkEnd w:id="0"/>
    </w:p>
    <w:p w14:paraId="4B9FB413" w14:textId="77777777" w:rsidR="00D05A3D" w:rsidRDefault="00D05A3D" w:rsidP="00D05A3D">
      <w:pPr>
        <w:pStyle w:val="StyleNoBreaks"/>
      </w:pPr>
      <w:bookmarkStart w:id="1" w:name="_Toc120710764"/>
    </w:p>
    <w:p w14:paraId="1B0A66ED" w14:textId="3AD2FF7A" w:rsidR="004D2F2B" w:rsidRDefault="004D2F2B" w:rsidP="004D2F2B">
      <w:pPr>
        <w:pStyle w:val="Heading3"/>
        <w:rPr>
          <w:lang w:val="en-US"/>
        </w:rPr>
      </w:pPr>
      <w:r>
        <w:rPr>
          <w:lang w:val="en-US"/>
        </w:rPr>
        <w:t>Header 3</w:t>
      </w:r>
      <w:bookmarkEnd w:id="1"/>
    </w:p>
    <w:p w14:paraId="5C1C7DAA" w14:textId="676E943B" w:rsidR="004D2F2B" w:rsidRPr="004D2F2B" w:rsidRDefault="004D2F2B" w:rsidP="004D2F2B">
      <w:pPr>
        <w:pStyle w:val="StyleNoBreaks"/>
      </w:pPr>
    </w:p>
    <w:sectPr w:rsidR="004D2F2B" w:rsidRPr="004D2F2B" w:rsidSect="004D2F2B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A9AE5" w14:textId="77777777" w:rsidR="005D4FCB" w:rsidRDefault="005D4FCB" w:rsidP="004D2F2B">
      <w:pPr>
        <w:spacing w:after="0" w:line="240" w:lineRule="auto"/>
      </w:pPr>
      <w:r>
        <w:separator/>
      </w:r>
    </w:p>
  </w:endnote>
  <w:endnote w:type="continuationSeparator" w:id="0">
    <w:p w14:paraId="6FCC399A" w14:textId="77777777" w:rsidR="005D4FCB" w:rsidRDefault="005D4FCB" w:rsidP="004D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9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62134" w14:textId="77777777" w:rsidR="004D2F2B" w:rsidRDefault="004D2F2B" w:rsidP="004D2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DF46" w14:textId="77777777" w:rsidR="005D4FCB" w:rsidRDefault="005D4FCB" w:rsidP="004D2F2B">
      <w:pPr>
        <w:spacing w:after="0" w:line="240" w:lineRule="auto"/>
      </w:pPr>
      <w:r>
        <w:separator/>
      </w:r>
    </w:p>
  </w:footnote>
  <w:footnote w:type="continuationSeparator" w:id="0">
    <w:p w14:paraId="6C2D8E10" w14:textId="77777777" w:rsidR="005D4FCB" w:rsidRDefault="005D4FCB" w:rsidP="004D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C9D8" w14:textId="77777777" w:rsidR="004D2F2B" w:rsidRDefault="004D2F2B">
    <w:pPr>
      <w:pStyle w:val="Header"/>
    </w:pPr>
    <w:r>
      <w:t>Florin Curiger</w:t>
    </w:r>
    <w:r>
      <w:tab/>
    </w:r>
    <w:r w:rsidR="00272FA0">
      <w:fldChar w:fldCharType="begin"/>
    </w:r>
    <w:r w:rsidR="00272FA0">
      <w:instrText xml:space="preserve"> FILENAME \* MERGEFORMAT </w:instrText>
    </w:r>
    <w:r w:rsidR="00272FA0">
      <w:fldChar w:fldCharType="separate"/>
    </w:r>
    <w:r w:rsidR="005D4FCB">
      <w:rPr>
        <w:noProof/>
      </w:rPr>
      <w:t>Document1</w:t>
    </w:r>
    <w:r w:rsidR="00272FA0">
      <w:rPr>
        <w:noProof/>
      </w:rPr>
      <w:fldChar w:fldCharType="end"/>
    </w:r>
    <w:r>
      <w:tab/>
      <w:t>30. Nov.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CB"/>
    <w:rsid w:val="00272FA0"/>
    <w:rsid w:val="002D28C9"/>
    <w:rsid w:val="004D2F2B"/>
    <w:rsid w:val="00553B61"/>
    <w:rsid w:val="005D4FCB"/>
    <w:rsid w:val="00B429D5"/>
    <w:rsid w:val="00B6496D"/>
    <w:rsid w:val="00D05A3D"/>
    <w:rsid w:val="00DB2A9A"/>
    <w:rsid w:val="00F9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7677"/>
  <w15:chartTrackingRefBased/>
  <w15:docId w15:val="{AFBB11A9-6653-4FA2-9D27-C62155A6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2B"/>
  </w:style>
  <w:style w:type="paragraph" w:styleId="Footer">
    <w:name w:val="footer"/>
    <w:basedOn w:val="Normal"/>
    <w:link w:val="FooterChar"/>
    <w:uiPriority w:val="99"/>
    <w:unhideWhenUsed/>
    <w:rsid w:val="004D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2B"/>
  </w:style>
  <w:style w:type="paragraph" w:styleId="Title">
    <w:name w:val="Title"/>
    <w:basedOn w:val="Normal"/>
    <w:next w:val="Normal"/>
    <w:link w:val="TitleChar"/>
    <w:uiPriority w:val="10"/>
    <w:qFormat/>
    <w:rsid w:val="004D2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2F2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F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D2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F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F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2F2B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2B"/>
    <w:rPr>
      <w:i/>
      <w:iCs/>
      <w:color w:val="4472C4" w:themeColor="accent1"/>
      <w:sz w:val="40"/>
    </w:rPr>
  </w:style>
  <w:style w:type="paragraph" w:customStyle="1" w:styleId="StyleNoBreaks">
    <w:name w:val="Style_NoBreaks"/>
    <w:basedOn w:val="Normal"/>
    <w:link w:val="StyleNoBreaksChar"/>
    <w:qFormat/>
    <w:rsid w:val="004D2F2B"/>
    <w:pPr>
      <w:spacing w:before="240" w:after="0"/>
      <w:jc w:val="both"/>
    </w:pPr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NoBreaksChar">
    <w:name w:val="Style_NoBreaks Char"/>
    <w:basedOn w:val="DefaultParagraphFont"/>
    <w:link w:val="StyleNoBreaks"/>
    <w:rsid w:val="004D2F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OneDrive\Dokumente\09_Vorlagen\01_Word\Dokumentations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583EC-3D49-465A-865A-7D2B2F89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Dokumentationsvorlage.dotx</Template>
  <TotalTime>0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Florin</cp:lastModifiedBy>
  <cp:revision>4</cp:revision>
  <dcterms:created xsi:type="dcterms:W3CDTF">2023-05-15T06:31:00Z</dcterms:created>
  <dcterms:modified xsi:type="dcterms:W3CDTF">2023-05-15T06:45:00Z</dcterms:modified>
</cp:coreProperties>
</file>